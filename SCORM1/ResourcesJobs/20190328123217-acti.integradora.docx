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FUNDACION UNIVERSITARIA SAN MATEO</w:t>
      </w:r>
    </w:p>
    <w:p w:rsidR="00D62ED2" w:rsidRDefault="00D62ED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ASIGNATURA</w:t>
      </w: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MODULO INTRODUCTORIO</w:t>
      </w: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TEMA </w:t>
      </w: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ACTIVIDAD INTEGRADORA UNIDAD 3</w:t>
      </w: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ESTUDIANTE</w:t>
      </w: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LAURA ESTEFANIA SEPULVEDA BARRAGAN </w:t>
      </w: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D62ED2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TUTORA </w:t>
      </w:r>
    </w:p>
    <w:p w:rsidR="00D62ED2" w:rsidRDefault="00764827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VIVIANA MIRANDA</w:t>
      </w:r>
    </w:p>
    <w:p w:rsidR="00D62ED2" w:rsidRDefault="00D62ED2"/>
    <w:p w:rsidR="00D62ED2" w:rsidRDefault="00D62ED2"/>
    <w:p w:rsidR="00D62ED2" w:rsidRDefault="00764827">
      <w:hyperlink r:id="rId6" w:history="1">
        <w:r>
          <w:rPr>
            <w:rStyle w:val="Hipervnculo"/>
          </w:rPr>
          <w:t>https://drive.google.com/file/d/1_AGyjd2l5B8iHFr-8Pd73D8KLGyzKO-P/view?usp=sharing</w:t>
        </w:r>
      </w:hyperlink>
    </w:p>
    <w:p w:rsidR="00D62ED2" w:rsidRDefault="00D62ED2"/>
    <w:p w:rsidR="00D62ED2" w:rsidRDefault="00764827">
      <w:hyperlink r:id="rId7" w:history="1">
        <w:r>
          <w:rPr>
            <w:rStyle w:val="Hipervnculo"/>
          </w:rPr>
          <w:t>https://drive.google.com/file/d/1JmFM8FV99RTPmeGOJQCCezOJ_wm5veKo/view?usp=sharing</w:t>
        </w:r>
      </w:hyperlink>
    </w:p>
    <w:p w:rsidR="00D62ED2" w:rsidRDefault="00D62ED2"/>
    <w:sectPr w:rsidR="00D62ED2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827" w:rsidRDefault="00764827">
      <w:pPr>
        <w:spacing w:after="0" w:line="240" w:lineRule="auto"/>
      </w:pPr>
      <w:r>
        <w:separator/>
      </w:r>
    </w:p>
  </w:endnote>
  <w:endnote w:type="continuationSeparator" w:id="0">
    <w:p w:rsidR="00764827" w:rsidRDefault="0076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827" w:rsidRDefault="0076482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64827" w:rsidRDefault="00764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62ED2"/>
    <w:rsid w:val="00764827"/>
    <w:rsid w:val="00B544FB"/>
    <w:rsid w:val="00D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44130-685D-4BE1-926A-4440629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mFM8FV99RTPmeGOJQCCezOJ_wm5veKo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_AGyjd2l5B8iHFr-8Pd73D8KLGyzKO-P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2019-03-28T17:31:00Z</dcterms:created>
  <dcterms:modified xsi:type="dcterms:W3CDTF">2019-03-28T17:31:00Z</dcterms:modified>
</cp:coreProperties>
</file>