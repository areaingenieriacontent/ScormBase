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671" w:rsidRDefault="00E86684" w:rsidP="00A50043">
      <w:pPr>
        <w:pStyle w:val="Descripcin"/>
      </w:pPr>
      <w:r>
        <w:rPr>
          <w:noProof/>
          <w:lang w:val="es-CO" w:eastAsia="es-CO"/>
        </w:rPr>
        <mc:AlternateContent>
          <mc:Choice Requires="wps">
            <w:drawing>
              <wp:anchor distT="0" distB="0" distL="114300" distR="114300" simplePos="0" relativeHeight="251662336" behindDoc="0" locked="0" layoutInCell="1" allowOverlap="1" wp14:anchorId="72CB67EA" wp14:editId="005E69A2">
                <wp:simplePos x="0" y="0"/>
                <wp:positionH relativeFrom="column">
                  <wp:posOffset>2800350</wp:posOffset>
                </wp:positionH>
                <wp:positionV relativeFrom="paragraph">
                  <wp:posOffset>6972300</wp:posOffset>
                </wp:positionV>
                <wp:extent cx="4032250" cy="2717800"/>
                <wp:effectExtent l="19050" t="19050" r="25400" b="2540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0" cy="2717800"/>
                        </a:xfrm>
                        <a:prstGeom prst="rect">
                          <a:avLst/>
                        </a:prstGeom>
                        <a:solidFill>
                          <a:schemeClr val="lt1">
                            <a:lumMod val="100000"/>
                            <a:lumOff val="0"/>
                          </a:schemeClr>
                        </a:solidFill>
                        <a:ln w="31750">
                          <a:solidFill>
                            <a:schemeClr val="accent3">
                              <a:lumMod val="5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15B98" w:rsidRDefault="00E86684">
                            <w:r>
                              <w:rPr>
                                <w:noProof/>
                                <w:lang w:val="es-CO" w:eastAsia="es-CO"/>
                              </w:rPr>
                              <w:drawing>
                                <wp:inline distT="0" distB="0" distL="0" distR="0" wp14:anchorId="6D368A84" wp14:editId="606CDFAA">
                                  <wp:extent cx="1447800" cy="850900"/>
                                  <wp:effectExtent l="0" t="0" r="0" b="0"/>
                                  <wp:docPr id="14" name="Imagen 14" descr="Resultado de imagen para fotos de risara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fotos de risaral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75" cy="850944"/>
                                          </a:xfrm>
                                          <a:prstGeom prst="rect">
                                            <a:avLst/>
                                          </a:prstGeom>
                                          <a:noFill/>
                                          <a:ln>
                                            <a:noFill/>
                                          </a:ln>
                                        </pic:spPr>
                                      </pic:pic>
                                    </a:graphicData>
                                  </a:graphic>
                                </wp:inline>
                              </w:drawing>
                            </w:r>
                            <w:r w:rsidRPr="00E86684">
                              <w:rPr>
                                <w:noProof/>
                                <w:lang w:val="es-CO" w:eastAsia="es-CO"/>
                              </w:rPr>
                              <w:t xml:space="preserve"> </w:t>
                            </w:r>
                            <w:r>
                              <w:rPr>
                                <w:noProof/>
                                <w:lang w:val="es-CO" w:eastAsia="es-CO"/>
                              </w:rPr>
                              <w:t xml:space="preserve">                </w:t>
                            </w:r>
                            <w:r w:rsidRPr="00E86684">
                              <w:rPr>
                                <w:noProof/>
                                <w:lang w:val="es-CO" w:eastAsia="es-CO"/>
                              </w:rPr>
                              <w:t xml:space="preserve"> </w:t>
                            </w:r>
                            <w:r>
                              <w:rPr>
                                <w:noProof/>
                                <w:lang w:val="es-CO" w:eastAsia="es-CO"/>
                              </w:rPr>
                              <w:drawing>
                                <wp:inline distT="0" distB="0" distL="0" distR="0" wp14:anchorId="2B1B3EEB" wp14:editId="4F4999FB">
                                  <wp:extent cx="1352550" cy="914400"/>
                                  <wp:effectExtent l="0" t="0" r="0" b="0"/>
                                  <wp:docPr id="15" name="Imagen 15" descr="Resultado de imagen para fotos de risara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fotos de risaral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859" cy="914609"/>
                                          </a:xfrm>
                                          <a:prstGeom prst="rect">
                                            <a:avLst/>
                                          </a:prstGeom>
                                          <a:noFill/>
                                          <a:ln>
                                            <a:noFill/>
                                          </a:ln>
                                        </pic:spPr>
                                      </pic:pic>
                                    </a:graphicData>
                                  </a:graphic>
                                </wp:inline>
                              </w:drawing>
                            </w:r>
                            <w:r>
                              <w:rPr>
                                <w:noProof/>
                                <w:lang w:val="es-CO" w:eastAsia="es-CO"/>
                              </w:rPr>
                              <w:drawing>
                                <wp:inline distT="0" distB="0" distL="0" distR="0" wp14:anchorId="43DE1A0E" wp14:editId="25B14F56">
                                  <wp:extent cx="1784350" cy="1282700"/>
                                  <wp:effectExtent l="0" t="0" r="6350" b="0"/>
                                  <wp:docPr id="16" name="Imagen 16" descr="Resultado de imagen para gastronomia risara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gastronomia risaral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4905" cy="1283099"/>
                                          </a:xfrm>
                                          <a:prstGeom prst="rect">
                                            <a:avLst/>
                                          </a:prstGeom>
                                          <a:noFill/>
                                          <a:ln>
                                            <a:noFill/>
                                          </a:ln>
                                        </pic:spPr>
                                      </pic:pic>
                                    </a:graphicData>
                                  </a:graphic>
                                </wp:inline>
                              </w:drawing>
                            </w:r>
                            <w:r w:rsidRPr="00E86684">
                              <w:rPr>
                                <w:noProof/>
                                <w:lang w:val="es-CO" w:eastAsia="es-CO"/>
                              </w:rPr>
                              <w:t xml:space="preserve"> </w:t>
                            </w:r>
                            <w:r>
                              <w:rPr>
                                <w:noProof/>
                                <w:lang w:val="es-CO" w:eastAsia="es-CO"/>
                              </w:rPr>
                              <w:drawing>
                                <wp:inline distT="0" distB="0" distL="0" distR="0" wp14:anchorId="4043CFCF" wp14:editId="1727A4F5">
                                  <wp:extent cx="1568450" cy="1174750"/>
                                  <wp:effectExtent l="0" t="0" r="0" b="6350"/>
                                  <wp:docPr id="17" name="Imagen 17" descr="Resultado de imagen para gastronomia risara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gastronomia risaral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9629" cy="117563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B67EA" id="_x0000_t202" coordsize="21600,21600" o:spt="202" path="m,l,21600r21600,l21600,xe">
                <v:stroke joinstyle="miter"/>
                <v:path gradientshapeok="t" o:connecttype="rect"/>
              </v:shapetype>
              <v:shape id="Text Box 7" o:spid="_x0000_s1026" type="#_x0000_t202" style="position:absolute;margin-left:220.5pt;margin-top:549pt;width:317.5pt;height:2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" fillcolor="white [3201]" strokecolor="#4e6128 [1606]" strokeweight="2.5pt">
                <v:shadow color="#868686"/>
                <v:textbox>
                  <w:txbxContent>
                    <w:p w:rsidR="00515B98" w:rsidRDefault="00E86684">
                      <w:r>
                        <w:rPr>
                          <w:noProof/>
                          <w:lang w:val="es-CO" w:eastAsia="es-CO"/>
                        </w:rPr>
                        <w:drawing>
                          <wp:inline distT="0" distB="0" distL="0" distR="0" wp14:anchorId="6D368A84" wp14:editId="606CDFAA">
                            <wp:extent cx="1447800" cy="850900"/>
                            <wp:effectExtent l="0" t="0" r="0" b="0"/>
                            <wp:docPr id="14" name="Imagen 14" descr="Resultado de imagen para fotos de risara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fotos de risaral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75" cy="850944"/>
                                    </a:xfrm>
                                    <a:prstGeom prst="rect">
                                      <a:avLst/>
                                    </a:prstGeom>
                                    <a:noFill/>
                                    <a:ln>
                                      <a:noFill/>
                                    </a:ln>
                                  </pic:spPr>
                                </pic:pic>
                              </a:graphicData>
                            </a:graphic>
                          </wp:inline>
                        </w:drawing>
                      </w:r>
                      <w:r w:rsidRPr="00E86684">
                        <w:rPr>
                          <w:noProof/>
                          <w:lang w:val="es-CO" w:eastAsia="es-CO"/>
                        </w:rPr>
                        <w:t xml:space="preserve"> </w:t>
                      </w:r>
                      <w:r>
                        <w:rPr>
                          <w:noProof/>
                          <w:lang w:val="es-CO" w:eastAsia="es-CO"/>
                        </w:rPr>
                        <w:t xml:space="preserve">                </w:t>
                      </w:r>
                      <w:r w:rsidRPr="00E86684">
                        <w:rPr>
                          <w:noProof/>
                          <w:lang w:val="es-CO" w:eastAsia="es-CO"/>
                        </w:rPr>
                        <w:t xml:space="preserve"> </w:t>
                      </w:r>
                      <w:r>
                        <w:rPr>
                          <w:noProof/>
                          <w:lang w:val="es-CO" w:eastAsia="es-CO"/>
                        </w:rPr>
                        <w:drawing>
                          <wp:inline distT="0" distB="0" distL="0" distR="0" wp14:anchorId="2B1B3EEB" wp14:editId="4F4999FB">
                            <wp:extent cx="1352550" cy="914400"/>
                            <wp:effectExtent l="0" t="0" r="0" b="0"/>
                            <wp:docPr id="15" name="Imagen 15" descr="Resultado de imagen para fotos de risara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fotos de risaral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859" cy="914609"/>
                                    </a:xfrm>
                                    <a:prstGeom prst="rect">
                                      <a:avLst/>
                                    </a:prstGeom>
                                    <a:noFill/>
                                    <a:ln>
                                      <a:noFill/>
                                    </a:ln>
                                  </pic:spPr>
                                </pic:pic>
                              </a:graphicData>
                            </a:graphic>
                          </wp:inline>
                        </w:drawing>
                      </w:r>
                      <w:r>
                        <w:rPr>
                          <w:noProof/>
                          <w:lang w:val="es-CO" w:eastAsia="es-CO"/>
                        </w:rPr>
                        <w:drawing>
                          <wp:inline distT="0" distB="0" distL="0" distR="0" wp14:anchorId="43DE1A0E" wp14:editId="25B14F56">
                            <wp:extent cx="1784350" cy="1282700"/>
                            <wp:effectExtent l="0" t="0" r="6350" b="0"/>
                            <wp:docPr id="16" name="Imagen 16" descr="Resultado de imagen para gastronomia risara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gastronomia risaral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4905" cy="1283099"/>
                                    </a:xfrm>
                                    <a:prstGeom prst="rect">
                                      <a:avLst/>
                                    </a:prstGeom>
                                    <a:noFill/>
                                    <a:ln>
                                      <a:noFill/>
                                    </a:ln>
                                  </pic:spPr>
                                </pic:pic>
                              </a:graphicData>
                            </a:graphic>
                          </wp:inline>
                        </w:drawing>
                      </w:r>
                      <w:r w:rsidRPr="00E86684">
                        <w:rPr>
                          <w:noProof/>
                          <w:lang w:val="es-CO" w:eastAsia="es-CO"/>
                        </w:rPr>
                        <w:t xml:space="preserve"> </w:t>
                      </w:r>
                      <w:r>
                        <w:rPr>
                          <w:noProof/>
                          <w:lang w:val="es-CO" w:eastAsia="es-CO"/>
                        </w:rPr>
                        <w:drawing>
                          <wp:inline distT="0" distB="0" distL="0" distR="0" wp14:anchorId="4043CFCF" wp14:editId="1727A4F5">
                            <wp:extent cx="1568450" cy="1174750"/>
                            <wp:effectExtent l="0" t="0" r="0" b="6350"/>
                            <wp:docPr id="17" name="Imagen 17" descr="Resultado de imagen para gastronomia risara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gastronomia risaral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9629" cy="1175633"/>
                                    </a:xfrm>
                                    <a:prstGeom prst="rect">
                                      <a:avLst/>
                                    </a:prstGeom>
                                    <a:noFill/>
                                    <a:ln>
                                      <a:noFill/>
                                    </a:ln>
                                  </pic:spPr>
                                </pic:pic>
                              </a:graphicData>
                            </a:graphic>
                          </wp:inline>
                        </w:drawing>
                      </w:r>
                    </w:p>
                  </w:txbxContent>
                </v:textbox>
              </v:shape>
            </w:pict>
          </mc:Fallback>
        </mc:AlternateContent>
      </w:r>
      <w:r>
        <w:rPr>
          <w:noProof/>
          <w:lang w:val="es-CO" w:eastAsia="es-CO"/>
        </w:rPr>
        <mc:AlternateContent>
          <mc:Choice Requires="wps">
            <w:drawing>
              <wp:anchor distT="0" distB="0" distL="114300" distR="114300" simplePos="0" relativeHeight="251665408" behindDoc="0" locked="0" layoutInCell="1" allowOverlap="1" wp14:anchorId="455EBDB0" wp14:editId="5E9FD31D">
                <wp:simplePos x="0" y="0"/>
                <wp:positionH relativeFrom="column">
                  <wp:posOffset>495300</wp:posOffset>
                </wp:positionH>
                <wp:positionV relativeFrom="paragraph">
                  <wp:posOffset>6965950</wp:posOffset>
                </wp:positionV>
                <wp:extent cx="2165350" cy="2520950"/>
                <wp:effectExtent l="19050" t="19050" r="63500" b="50800"/>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2520950"/>
                        </a:xfrm>
                        <a:prstGeom prst="rect">
                          <a:avLst/>
                        </a:prstGeom>
                        <a:gradFill rotWithShape="0">
                          <a:gsLst>
                            <a:gs pos="0">
                              <a:schemeClr val="accent3">
                                <a:lumMod val="50000"/>
                                <a:lumOff val="0"/>
                                <a:gamma/>
                                <a:shade val="60000"/>
                                <a:invGamma/>
                              </a:schemeClr>
                            </a:gs>
                            <a:gs pos="100000">
                              <a:schemeClr val="accent3">
                                <a:lumMod val="50000"/>
                                <a:lumOff val="0"/>
                              </a:schemeClr>
                            </a:gs>
                          </a:gsLst>
                          <a:lin ang="0" scaled="1"/>
                        </a:gradFill>
                        <a:ln w="38100">
                          <a:solidFill>
                            <a:schemeClr val="lt1">
                              <a:lumMod val="95000"/>
                              <a:lumOff val="0"/>
                            </a:schemeClr>
                          </a:solidFill>
                          <a:miter lim="800000"/>
                          <a:headEnd/>
                          <a:tailEnd/>
                        </a:ln>
                        <a:effectLst>
                          <a:outerShdw dist="35921" dir="2700000" algn="ctr" rotWithShape="0">
                            <a:schemeClr val="tx1">
                              <a:lumMod val="85000"/>
                              <a:lumOff val="15000"/>
                              <a:alpha val="50000"/>
                            </a:schemeClr>
                          </a:outerShdw>
                        </a:effectLst>
                      </wps:spPr>
                      <wps:txbx>
                        <w:txbxContent>
                          <w:p w:rsidR="001E58BF" w:rsidRPr="00EF7511" w:rsidRDefault="00E86684" w:rsidP="00E86684">
                            <w:pPr>
                              <w:spacing w:after="0" w:line="240" w:lineRule="auto"/>
                              <w:rPr>
                                <w:color w:val="FFFFFF" w:themeColor="background1"/>
                              </w:rPr>
                            </w:pPr>
                            <w:sdt>
                              <w:sdtPr>
                                <w:rPr>
                                  <w:color w:val="FFFFFF" w:themeColor="background1"/>
                                  <w:lang w:val="en-US"/>
                                </w:rPr>
                                <w:alias w:val="Correo Electrónico"/>
                                <w:tag w:val="Correo Electrónico"/>
                                <w:id w:val="17816723"/>
                                <w:placeholder>
                                  <w:docPart w:val="28B7598536BE46CE98C28CCDAD6F2D91"/>
                                </w:placeholder>
                                <w:showingPlcHdr/>
                                <w:text/>
                              </w:sdtPr>
                              <w:sdtEndPr/>
                              <w:sdtContent>
                                <w:r>
                                  <w:rPr>
                                    <w:rStyle w:val="Textodelmarcadordeposicin"/>
                                  </w:rPr>
                                  <w:t>Escriba su dirección e-mail</w:t>
                                </w:r>
                              </w:sdtContent>
                            </w:sdt>
                          </w:p>
                          <w:p w:rsidR="00EF7511" w:rsidRPr="00066B3B" w:rsidRDefault="00EF7511" w:rsidP="00EF7511">
                            <w:pPr>
                              <w:spacing w:after="0"/>
                              <w:rPr>
                                <w:sz w:val="36"/>
                                <w:szCs w:val="36"/>
                              </w:rPr>
                            </w:pPr>
                          </w:p>
                          <w:p w:rsidR="00EF7511" w:rsidRPr="00EF7511" w:rsidRDefault="00E86684" w:rsidP="00EF7511">
                            <w:pPr>
                              <w:spacing w:after="0"/>
                              <w:rPr>
                                <w:b/>
                                <w:color w:val="FFFFFF" w:themeColor="background1"/>
                              </w:rPr>
                            </w:pPr>
                            <w:r>
                              <w:rPr>
                                <w:b/>
                                <w:color w:val="FFFFFF" w:themeColor="background1"/>
                              </w:rPr>
                              <w:t>Vanessa vara arias</w:t>
                            </w:r>
                          </w:p>
                          <w:p w:rsidR="00EF7511" w:rsidRPr="00EF7511" w:rsidRDefault="00E86684" w:rsidP="00066B3B">
                            <w:pPr>
                              <w:spacing w:after="0"/>
                              <w:rPr>
                                <w:color w:val="FFFFFF" w:themeColor="background1"/>
                              </w:rPr>
                            </w:pPr>
                            <w:r>
                              <w:rPr>
                                <w:color w:val="FFFFFF" w:themeColor="background1"/>
                              </w:rPr>
                              <w:t>Pereira- Risaralda</w:t>
                            </w:r>
                          </w:p>
                          <w:p w:rsidR="00EF7511" w:rsidRDefault="00E86684" w:rsidP="00066B3B">
                            <w:pPr>
                              <w:rPr>
                                <w:b/>
                                <w:color w:val="FFFFFF" w:themeColor="background1"/>
                              </w:rPr>
                            </w:pPr>
                            <w:r>
                              <w:rPr>
                                <w:b/>
                                <w:color w:val="FFFFFF" w:themeColor="background1"/>
                              </w:rPr>
                              <w:t>3115040248</w:t>
                            </w:r>
                          </w:p>
                          <w:p w:rsidR="00E86684" w:rsidRPr="00EF7511" w:rsidRDefault="00E86684" w:rsidP="00066B3B">
                            <w:pPr>
                              <w:rPr>
                                <w:color w:val="FFFFFF" w:themeColor="background1"/>
                              </w:rPr>
                            </w:pPr>
                            <w:r w:rsidRPr="00E86684">
                              <w:rPr>
                                <w:color w:val="FFFFFF" w:themeColor="background1"/>
                              </w:rPr>
                              <w:t>vanearias121@gmail.com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5EBDB0" id="Text Box 10" o:spid="_x0000_s1027" type="#_x0000_t202" style="position:absolute;margin-left:39pt;margin-top:548.5pt;width:170.5pt;height:1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" fillcolor="#4e6128 [1606]" strokecolor="#f2f2f2 [3041]" strokeweight="3pt">
                <v:fill color2="#4e6128 [1606]" angle="90" focus="100%" type="gradient"/>
                <v:shadow on="t" color="#272727 [2749]" opacity=".5"/>
                <v:textbox>
                  <w:txbxContent>
                    <w:p w:rsidR="001E58BF" w:rsidRPr="00EF7511" w:rsidRDefault="00E86684" w:rsidP="00E86684">
                      <w:pPr>
                        <w:spacing w:after="0" w:line="240" w:lineRule="auto"/>
                        <w:rPr>
                          <w:color w:val="FFFFFF" w:themeColor="background1"/>
                        </w:rPr>
                      </w:pPr>
                      <w:sdt>
                        <w:sdtPr>
                          <w:rPr>
                            <w:color w:val="FFFFFF" w:themeColor="background1"/>
                            <w:lang w:val="en-US"/>
                          </w:rPr>
                          <w:alias w:val="Correo Electrónico"/>
                          <w:tag w:val="Correo Electrónico"/>
                          <w:id w:val="17816723"/>
                          <w:placeholder>
                            <w:docPart w:val="28B7598536BE46CE98C28CCDAD6F2D91"/>
                          </w:placeholder>
                          <w:showingPlcHdr/>
                          <w:text/>
                        </w:sdtPr>
                        <w:sdtEndPr/>
                        <w:sdtContent>
                          <w:r>
                            <w:rPr>
                              <w:rStyle w:val="Textodelmarcadordeposicin"/>
                            </w:rPr>
                            <w:t>Escriba su dirección e-mail</w:t>
                          </w:r>
                        </w:sdtContent>
                      </w:sdt>
                    </w:p>
                    <w:p w:rsidR="00EF7511" w:rsidRPr="00066B3B" w:rsidRDefault="00EF7511" w:rsidP="00EF7511">
                      <w:pPr>
                        <w:spacing w:after="0"/>
                        <w:rPr>
                          <w:sz w:val="36"/>
                          <w:szCs w:val="36"/>
                        </w:rPr>
                      </w:pPr>
                    </w:p>
                    <w:p w:rsidR="00EF7511" w:rsidRPr="00EF7511" w:rsidRDefault="00E86684" w:rsidP="00EF7511">
                      <w:pPr>
                        <w:spacing w:after="0"/>
                        <w:rPr>
                          <w:b/>
                          <w:color w:val="FFFFFF" w:themeColor="background1"/>
                        </w:rPr>
                      </w:pPr>
                      <w:r>
                        <w:rPr>
                          <w:b/>
                          <w:color w:val="FFFFFF" w:themeColor="background1"/>
                        </w:rPr>
                        <w:t>Vanessa vara arias</w:t>
                      </w:r>
                    </w:p>
                    <w:p w:rsidR="00EF7511" w:rsidRPr="00EF7511" w:rsidRDefault="00E86684" w:rsidP="00066B3B">
                      <w:pPr>
                        <w:spacing w:after="0"/>
                        <w:rPr>
                          <w:color w:val="FFFFFF" w:themeColor="background1"/>
                        </w:rPr>
                      </w:pPr>
                      <w:r>
                        <w:rPr>
                          <w:color w:val="FFFFFF" w:themeColor="background1"/>
                        </w:rPr>
                        <w:t>Pereira- Risaralda</w:t>
                      </w:r>
                    </w:p>
                    <w:p w:rsidR="00EF7511" w:rsidRDefault="00E86684" w:rsidP="00066B3B">
                      <w:pPr>
                        <w:rPr>
                          <w:b/>
                          <w:color w:val="FFFFFF" w:themeColor="background1"/>
                        </w:rPr>
                      </w:pPr>
                      <w:r>
                        <w:rPr>
                          <w:b/>
                          <w:color w:val="FFFFFF" w:themeColor="background1"/>
                        </w:rPr>
                        <w:t>3115040248</w:t>
                      </w:r>
                    </w:p>
                    <w:p w:rsidR="00E86684" w:rsidRPr="00EF7511" w:rsidRDefault="00E86684" w:rsidP="00066B3B">
                      <w:pPr>
                        <w:rPr>
                          <w:color w:val="FFFFFF" w:themeColor="background1"/>
                        </w:rPr>
                      </w:pPr>
                      <w:r w:rsidRPr="00E86684">
                        <w:rPr>
                          <w:color w:val="FFFFFF" w:themeColor="background1"/>
                        </w:rPr>
                        <w:t>vanearias121@gmail.com</w:t>
                      </w:r>
                    </w:p>
                  </w:txbxContent>
                </v:textbox>
              </v:shape>
            </w:pict>
          </mc:Fallback>
        </mc:AlternateContent>
      </w:r>
      <w:r>
        <w:rPr>
          <w:noProof/>
          <w:lang w:val="es-CO" w:eastAsia="es-CO"/>
        </w:rPr>
        <mc:AlternateContent>
          <mc:Choice Requires="wps">
            <w:drawing>
              <wp:anchor distT="0" distB="0" distL="114300" distR="114300" simplePos="0" relativeHeight="251663360" behindDoc="0" locked="0" layoutInCell="1" allowOverlap="1" wp14:anchorId="3472F8FF" wp14:editId="39C712F9">
                <wp:simplePos x="0" y="0"/>
                <wp:positionH relativeFrom="column">
                  <wp:posOffset>349250</wp:posOffset>
                </wp:positionH>
                <wp:positionV relativeFrom="paragraph">
                  <wp:posOffset>5181600</wp:posOffset>
                </wp:positionV>
                <wp:extent cx="6426200" cy="419100"/>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419100"/>
                        </a:xfrm>
                        <a:prstGeom prst="rect">
                          <a:avLst/>
                        </a:prstGeom>
                        <a:noFill/>
                        <a:ln>
                          <a:noFill/>
                        </a:ln>
                        <a:extLst>
                          <a:ext uri="{909E8E84-426E-40DD-AFC4-6F175D3DCCD1}">
                            <a14:hiddenFill xmlns:a14="http://schemas.microsoft.com/office/drawing/2010/main">
                              <a:solidFill>
                                <a:schemeClr val="accent3">
                                  <a:lumMod val="40000"/>
                                  <a:lumOff val="6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21B4" w:rsidRPr="00E86684" w:rsidRDefault="00E86684" w:rsidP="00E86684">
                            <w:pPr>
                              <w:spacing w:after="0"/>
                              <w:jc w:val="center"/>
                              <w:rPr>
                                <w:rFonts w:ascii="Forte" w:hAnsi="Forte" w:cs="Lucida Sans Unicode"/>
                                <w:sz w:val="32"/>
                                <w:szCs w:val="32"/>
                              </w:rPr>
                            </w:pPr>
                            <w:r w:rsidRPr="00E86684">
                              <w:rPr>
                                <w:rFonts w:ascii="Forte" w:hAnsi="Forte" w:cs="Lucida Sans Unicode"/>
                                <w:sz w:val="32"/>
                                <w:szCs w:val="32"/>
                              </w:rPr>
                              <w:t>¡Plantee</w:t>
                            </w:r>
                            <w:r w:rsidR="0009069E" w:rsidRPr="00E86684">
                              <w:rPr>
                                <w:rFonts w:ascii="Forte" w:hAnsi="Forte" w:cs="Lucida Sans Unicode"/>
                                <w:sz w:val="32"/>
                                <w:szCs w:val="32"/>
                              </w:rPr>
                              <w:t xml:space="preserve"> una propuesta de un proyecto que impacte positivamente</w:t>
                            </w:r>
                            <w:r w:rsidR="00E321B4" w:rsidRPr="00E86684">
                              <w:rPr>
                                <w:rFonts w:ascii="Forte" w:hAnsi="Forte" w:cs="Lucida Sans Unicode"/>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72F8FF" id="Text Box 8" o:spid="_x0000_s1028" type="#_x0000_t202" style="position:absolute;margin-left:27.5pt;margin-top:408pt;width:506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" filled="f" fillcolor="#d6e3bc [1302]" stroked="f">
                <v:textbox>
                  <w:txbxContent>
                    <w:p w:rsidR="00E321B4" w:rsidRPr="00E86684" w:rsidRDefault="00E86684" w:rsidP="00E86684">
                      <w:pPr>
                        <w:spacing w:after="0"/>
                        <w:jc w:val="center"/>
                        <w:rPr>
                          <w:rFonts w:ascii="Forte" w:hAnsi="Forte" w:cs="Lucida Sans Unicode"/>
                          <w:sz w:val="32"/>
                          <w:szCs w:val="32"/>
                        </w:rPr>
                      </w:pPr>
                      <w:r w:rsidRPr="00E86684">
                        <w:rPr>
                          <w:rFonts w:ascii="Forte" w:hAnsi="Forte" w:cs="Lucida Sans Unicode"/>
                          <w:sz w:val="32"/>
                          <w:szCs w:val="32"/>
                        </w:rPr>
                        <w:t>¡Plantee</w:t>
                      </w:r>
                      <w:r w:rsidR="0009069E" w:rsidRPr="00E86684">
                        <w:rPr>
                          <w:rFonts w:ascii="Forte" w:hAnsi="Forte" w:cs="Lucida Sans Unicode"/>
                          <w:sz w:val="32"/>
                          <w:szCs w:val="32"/>
                        </w:rPr>
                        <w:t xml:space="preserve"> una propuesta de un proyecto que impacte positivamente</w:t>
                      </w:r>
                      <w:r w:rsidR="00E321B4" w:rsidRPr="00E86684">
                        <w:rPr>
                          <w:rFonts w:ascii="Forte" w:hAnsi="Forte" w:cs="Lucida Sans Unicode"/>
                          <w:sz w:val="32"/>
                          <w:szCs w:val="32"/>
                        </w:rPr>
                        <w:t>!</w:t>
                      </w:r>
                    </w:p>
                  </w:txbxContent>
                </v:textbox>
              </v:shape>
            </w:pict>
          </mc:Fallback>
        </mc:AlternateContent>
      </w:r>
      <w:r w:rsidR="0009069E">
        <w:rPr>
          <w:noProof/>
          <w:lang w:val="es-CO" w:eastAsia="es-CO"/>
        </w:rPr>
        <mc:AlternateContent>
          <mc:Choice Requires="wps">
            <w:drawing>
              <wp:anchor distT="0" distB="0" distL="114300" distR="114300" simplePos="0" relativeHeight="251664384" behindDoc="0" locked="0" layoutInCell="1" allowOverlap="1" wp14:anchorId="252FA71C" wp14:editId="302AB00B">
                <wp:simplePos x="0" y="0"/>
                <wp:positionH relativeFrom="column">
                  <wp:posOffset>495300</wp:posOffset>
                </wp:positionH>
                <wp:positionV relativeFrom="paragraph">
                  <wp:posOffset>5632450</wp:posOffset>
                </wp:positionV>
                <wp:extent cx="6146800" cy="1257300"/>
                <wp:effectExtent l="19050" t="19050" r="25400" b="1905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0" cy="1257300"/>
                        </a:xfrm>
                        <a:prstGeom prst="rect">
                          <a:avLst/>
                        </a:prstGeom>
                        <a:solidFill>
                          <a:schemeClr val="lt1">
                            <a:lumMod val="100000"/>
                            <a:lumOff val="0"/>
                          </a:schemeClr>
                        </a:solidFill>
                        <a:ln w="31750">
                          <a:solidFill>
                            <a:schemeClr val="accent3">
                              <a:lumMod val="5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9069E" w:rsidRDefault="0009069E" w:rsidP="0009069E">
                            <w:r>
                              <w:t xml:space="preserve">Se debe de orientar a las personas. Los procesos de elaboración de productos autóctonos que representen nuestra región con el fin de promover una gastronomía rica en productos de la región. Porque con ello se brinda una orientación específica en los temas gastronómicos que permitan fomentar un espíritu empresarial en las personas y de que se puedan proyectar bien sea a nivel local regional o nacional. Todo esto basado en competencias laborales de transformación y de creación de nuevos platos. </w:t>
                            </w:r>
                          </w:p>
                          <w:p w:rsidR="0009069E" w:rsidRDefault="0009069E" w:rsidP="0009069E">
                            <w:r>
                              <w:t xml:space="preserve">También se debe de identificar los distintos productos cultivados en cada uno de los municipios con el fin de resaltarlos e implementarlos en la cocina. Como también resaltar la cocina ancestral con procesos técnicos e industriales. </w:t>
                            </w:r>
                            <w:bookmarkStart w:id="0" w:name="_GoBack"/>
                          </w:p>
                          <w:bookmarkEnd w:id="0"/>
                          <w:p w:rsidR="00E321B4" w:rsidRPr="001E58BF" w:rsidRDefault="00E321B4" w:rsidP="001E58BF">
                            <w:pPr>
                              <w:rPr>
                                <w:rFonts w:ascii="Kristen ITC" w:hAnsi="Kristen ITC"/>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FA71C" id="Text Box 9" o:spid="_x0000_s1029" type="#_x0000_t202" style="position:absolute;margin-left:39pt;margin-top:443.5pt;width:484pt;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" fillcolor="white [3201]" strokecolor="#4e6128 [1606]" strokeweight="2.5pt">
                <v:shadow color="#868686"/>
                <v:textbox>
                  <w:txbxContent>
                    <w:p w:rsidR="0009069E" w:rsidRDefault="0009069E" w:rsidP="0009069E">
                      <w:r>
                        <w:t xml:space="preserve">Se debe de orientar a las personas. Los procesos de elaboración de productos autóctonos que representen nuestra región con el fin de promover una gastronomía rica en productos de la región. Porque con ello se brinda una orientación específica en los temas gastronómicos que permitan fomentar un espíritu empresarial en las personas y de que se puedan proyectar bien sea a nivel local regional o nacional. Todo esto basado en competencias laborales de transformación y de creación de nuevos platos. </w:t>
                      </w:r>
                    </w:p>
                    <w:p w:rsidR="0009069E" w:rsidRDefault="0009069E" w:rsidP="0009069E">
                      <w:r>
                        <w:t xml:space="preserve">También se debe de identificar los distintos productos cultivados en cada uno de los municipios con el fin de resaltarlos e implementarlos en la cocina. Como también resaltar la cocina ancestral con procesos técnicos e industriales. </w:t>
                      </w:r>
                      <w:bookmarkStart w:id="1" w:name="_GoBack"/>
                    </w:p>
                    <w:bookmarkEnd w:id="1"/>
                    <w:p w:rsidR="00E321B4" w:rsidRPr="001E58BF" w:rsidRDefault="00E321B4" w:rsidP="001E58BF">
                      <w:pPr>
                        <w:rPr>
                          <w:rFonts w:ascii="Kristen ITC" w:hAnsi="Kristen ITC"/>
                          <w:sz w:val="32"/>
                          <w:szCs w:val="32"/>
                        </w:rPr>
                      </w:pPr>
                    </w:p>
                  </w:txbxContent>
                </v:textbox>
              </v:shape>
            </w:pict>
          </mc:Fallback>
        </mc:AlternateContent>
      </w:r>
      <w:r w:rsidR="00253ECD">
        <w:rPr>
          <w:noProof/>
          <w:lang w:val="es-CO" w:eastAsia="es-CO"/>
        </w:rPr>
        <mc:AlternateContent>
          <mc:Choice Requires="wps">
            <w:drawing>
              <wp:anchor distT="0" distB="0" distL="114300" distR="114300" simplePos="0" relativeHeight="251666432" behindDoc="0" locked="0" layoutInCell="1" allowOverlap="1" wp14:anchorId="70B06BC9" wp14:editId="3B23FD66">
                <wp:simplePos x="0" y="0"/>
                <wp:positionH relativeFrom="margin">
                  <wp:posOffset>469900</wp:posOffset>
                </wp:positionH>
                <wp:positionV relativeFrom="paragraph">
                  <wp:posOffset>793750</wp:posOffset>
                </wp:positionV>
                <wp:extent cx="6153150" cy="838200"/>
                <wp:effectExtent l="0" t="0" r="19050" b="19050"/>
                <wp:wrapNone/>
                <wp:docPr id="13" name="Cuadro de texto 13"/>
                <wp:cNvGraphicFramePr/>
                <a:graphic xmlns:a="http://schemas.openxmlformats.org/drawingml/2006/main">
                  <a:graphicData uri="http://schemas.microsoft.com/office/word/2010/wordprocessingShape">
                    <wps:wsp>
                      <wps:cNvSpPr txBox="1"/>
                      <wps:spPr>
                        <a:xfrm>
                          <a:off x="0" y="0"/>
                          <a:ext cx="615315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0DD5" w:rsidRPr="00220DD5" w:rsidRDefault="00220DD5" w:rsidP="00220DD5">
                            <w:pPr>
                              <w:spacing w:after="0"/>
                              <w:jc w:val="center"/>
                              <w:rPr>
                                <w:rFonts w:ascii="Forte" w:hAnsi="Forte"/>
                                <w:color w:val="000000" w:themeColor="text1"/>
                                <w:sz w:val="40"/>
                                <w:szCs w:val="40"/>
                              </w:rPr>
                            </w:pPr>
                            <w:r w:rsidRPr="00220DD5">
                              <w:rPr>
                                <w:rFonts w:ascii="Forte" w:hAnsi="Forte"/>
                                <w:color w:val="000000" w:themeColor="text1"/>
                                <w:sz w:val="40"/>
                                <w:szCs w:val="40"/>
                              </w:rPr>
                              <w:t>SITUACIÓN PROBLÉMICA DE SU REGIÓN ACORDE CON SU PROGRAMA DE FORMACIÓN</w:t>
                            </w:r>
                          </w:p>
                          <w:p w:rsidR="00253ECD" w:rsidRPr="00220DD5" w:rsidRDefault="00253ECD">
                            <w:pPr>
                              <w:rPr>
                                <w:rFonts w:ascii="Copperplate Gothic Bold" w:hAnsi="Copperplate Goth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20DD5">
                              <w:rPr>
                                <w:rFonts w:ascii="Copperplate Gothic Bold" w:hAnsi="Copperplate Gothic Bold" w:cs="Arial"/>
                                <w:b/>
                                <w:color w:val="262626" w:themeColor="text1" w:themeTint="D9"/>
                                <w:sz w:val="32"/>
                                <w:szCs w:val="32"/>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SITUACIÓN PROBLÉMICA DE SU REGIÓN ACORDE CON SU PROGRAMA DE FORMACIÓN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06BC9" id="Cuadro de texto 13" o:spid="_x0000_s1030" type="#_x0000_t202" style="position:absolute;margin-left:37pt;margin-top:62.5pt;width:484.5pt;height:6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" fillcolor="white [3201]" strokeweight=".5pt">
                <v:textbox>
                  <w:txbxContent>
                    <w:p w:rsidR="00220DD5" w:rsidRPr="00220DD5" w:rsidRDefault="00220DD5" w:rsidP="00220DD5">
                      <w:pPr>
                        <w:spacing w:after="0"/>
                        <w:jc w:val="center"/>
                        <w:rPr>
                          <w:rFonts w:ascii="Forte" w:hAnsi="Forte"/>
                          <w:color w:val="000000" w:themeColor="text1"/>
                          <w:sz w:val="40"/>
                          <w:szCs w:val="40"/>
                        </w:rPr>
                      </w:pPr>
                      <w:r w:rsidRPr="00220DD5">
                        <w:rPr>
                          <w:rFonts w:ascii="Forte" w:hAnsi="Forte"/>
                          <w:color w:val="000000" w:themeColor="text1"/>
                          <w:sz w:val="40"/>
                          <w:szCs w:val="40"/>
                        </w:rPr>
                        <w:t>SITUACIÓN PROBLÉMICA DE SU REGIÓN ACORDE CON SU PROGRAMA DE FORMACIÓN</w:t>
                      </w:r>
                    </w:p>
                    <w:p w:rsidR="00253ECD" w:rsidRPr="00220DD5" w:rsidRDefault="00253ECD">
                      <w:pPr>
                        <w:rPr>
                          <w:rFonts w:ascii="Copperplate Gothic Bold" w:hAnsi="Copperplate Goth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20DD5">
                        <w:rPr>
                          <w:rFonts w:ascii="Copperplate Gothic Bold" w:hAnsi="Copperplate Gothic Bold" w:cs="Arial"/>
                          <w:b/>
                          <w:color w:val="262626" w:themeColor="text1" w:themeTint="D9"/>
                          <w:sz w:val="32"/>
                          <w:szCs w:val="32"/>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SITUACIÓN PROBLÉMICA DE SU REGIÓN ACORDE CON SU PROGRAMA DE FORMACIÓN</w:t>
                      </w:r>
                    </w:p>
                  </w:txbxContent>
                </v:textbox>
                <w10:wrap anchorx="margin"/>
              </v:shape>
            </w:pict>
          </mc:Fallback>
        </mc:AlternateContent>
      </w:r>
      <w:r w:rsidR="00C447B8">
        <w:rPr>
          <w:noProof/>
          <w:lang w:val="es-CO" w:eastAsia="es-CO"/>
        </w:rPr>
        <mc:AlternateContent>
          <mc:Choice Requires="wps">
            <w:drawing>
              <wp:anchor distT="0" distB="0" distL="114300" distR="114300" simplePos="0" relativeHeight="251661312" behindDoc="0" locked="0" layoutInCell="1" allowOverlap="1">
                <wp:simplePos x="0" y="0"/>
                <wp:positionH relativeFrom="column">
                  <wp:posOffset>139700</wp:posOffset>
                </wp:positionH>
                <wp:positionV relativeFrom="paragraph">
                  <wp:posOffset>0</wp:posOffset>
                </wp:positionV>
                <wp:extent cx="69850" cy="9829800"/>
                <wp:effectExtent l="44450" t="38100" r="38100" b="3810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9829800"/>
                        </a:xfrm>
                        <a:prstGeom prst="rect">
                          <a:avLst/>
                        </a:prstGeom>
                        <a:solidFill>
                          <a:srgbClr val="FFFFFF"/>
                        </a:solidFill>
                        <a:ln w="76200">
                          <a:solidFill>
                            <a:schemeClr val="tx1">
                              <a:lumMod val="95000"/>
                              <a:lumOff val="5000"/>
                            </a:schemeClr>
                          </a:solidFill>
                          <a:miter lim="800000"/>
                          <a:headEnd/>
                          <a:tailEnd/>
                        </a:ln>
                      </wps:spPr>
                      <wps:txbx>
                        <w:txbxContent>
                          <w:p w:rsidR="00515B98" w:rsidRDefault="00515B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margin-left:11pt;margin-top:0;width:5.5pt;height:7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" strokecolor="#0d0d0d [3069]" strokeweight="6pt">
                <v:textbox>
                  <w:txbxContent>
                    <w:p w:rsidR="00515B98" w:rsidRDefault="00515B98"/>
                  </w:txbxContent>
                </v:textbox>
              </v:shape>
            </w:pict>
          </mc:Fallback>
        </mc:AlternateContent>
      </w:r>
      <w:r w:rsidR="00C447B8">
        <w:rPr>
          <w:noProof/>
          <w:lang w:val="es-CO" w:eastAsia="es-CO"/>
        </w:rPr>
        <mc:AlternateContent>
          <mc:Choice Requires="wps">
            <w:drawing>
              <wp:anchor distT="0" distB="0" distL="114300" distR="114300" simplePos="0" relativeHeight="251660288" behindDoc="0" locked="0" layoutInCell="1" allowOverlap="1">
                <wp:simplePos x="0" y="0"/>
                <wp:positionH relativeFrom="column">
                  <wp:posOffset>434975</wp:posOffset>
                </wp:positionH>
                <wp:positionV relativeFrom="paragraph">
                  <wp:posOffset>1714500</wp:posOffset>
                </wp:positionV>
                <wp:extent cx="6200775" cy="3086100"/>
                <wp:effectExtent l="38100" t="38100" r="85725" b="7620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3086100"/>
                        </a:xfrm>
                        <a:prstGeom prst="rect">
                          <a:avLst/>
                        </a:prstGeom>
                        <a:gradFill rotWithShape="1">
                          <a:gsLst>
                            <a:gs pos="0">
                              <a:schemeClr val="accent3">
                                <a:lumMod val="50000"/>
                                <a:lumOff val="0"/>
                              </a:schemeClr>
                            </a:gs>
                            <a:gs pos="100000">
                              <a:schemeClr val="accent3">
                                <a:lumMod val="50000"/>
                                <a:lumOff val="0"/>
                                <a:gamma/>
                                <a:shade val="60000"/>
                                <a:invGamma/>
                              </a:schemeClr>
                            </a:gs>
                          </a:gsLst>
                          <a:lin ang="2700000" scaled="1"/>
                        </a:gradFill>
                        <a:ln w="76200">
                          <a:solidFill>
                            <a:schemeClr val="lt1">
                              <a:lumMod val="95000"/>
                              <a:lumOff val="0"/>
                            </a:schemeClr>
                          </a:solidFill>
                          <a:miter lim="800000"/>
                          <a:headEnd/>
                          <a:tailEnd/>
                        </a:ln>
                        <a:effectLst>
                          <a:outerShdw dist="45791" dir="3378596" algn="ctr" rotWithShape="0">
                            <a:schemeClr val="tx1">
                              <a:lumMod val="75000"/>
                              <a:lumOff val="25000"/>
                              <a:alpha val="50000"/>
                            </a:schemeClr>
                          </a:outerShdw>
                        </a:effectLst>
                      </wps:spPr>
                      <wps:txbx>
                        <w:txbxContent>
                          <w:p w:rsidR="000A69B4" w:rsidRPr="000A69B4" w:rsidRDefault="000A69B4" w:rsidP="000A69B4">
                            <w:pPr>
                              <w:jc w:val="both"/>
                              <w:rPr>
                                <w:color w:val="FFFFFF" w:themeColor="background1"/>
                                <w:sz w:val="24"/>
                                <w:szCs w:val="24"/>
                              </w:rPr>
                            </w:pPr>
                            <w:r w:rsidRPr="000A69B4">
                              <w:rPr>
                                <w:color w:val="FFFFFF" w:themeColor="background1"/>
                                <w:sz w:val="24"/>
                                <w:szCs w:val="24"/>
                              </w:rPr>
                              <w:t>La gastronomía de Risaralda,  posee  fortalezas culturales enmarcadas en el concepto de ruralidad. En este sentido se hace necesario reforzar en los residentes del departamento de Risaralda   el aprovechamiento de sus ventajas comparativas, de tal manera, que se dinamice la economía rural,  atrayendo potenciales turistas, mediante la oferta de comidas autóctonas. para ello,  es necesario desarrollar  programas  de formación que promuevan y faciliten la ejecución de actividades tendientes a garantizar el incremento del nivel de ingresos  de los habitantes del departamento, que actualmente es bajo  como consecuencia de la poca calificación en manipulación y procesamiento de alimentos,  demandando capacitación en  actividades de gastronomía típica rural y mercadeo que faciliten el desarrollo de platos  gastronómicos autóctonos  que faciliten la incorporación de las frutas y vegetales que se  producen en la región.   De no  ofrecerse las posibilidades de que las personas conozcan las tendencias nuevas de la gastronomía de la cocina fusión. Nuestro departamento no tendría reconocimiento gastronómico y se afectaría nuestro turismo dentro del paisaje cultural cafetero.</w:t>
                            </w:r>
                          </w:p>
                          <w:p w:rsidR="00BB6FFD" w:rsidRPr="00BB6FFD" w:rsidRDefault="00BB6FFD" w:rsidP="00E321B4">
                            <w:pPr>
                              <w:rPr>
                                <w:rFonts w:ascii="Kristen ITC" w:hAnsi="Kristen ITC"/>
                                <w:b/>
                                <w:color w:val="FFFFFF" w:themeColor="background1"/>
                                <w:sz w:val="96"/>
                                <w:szCs w:val="96"/>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2" type="#_x0000_t202" style="position:absolute;margin-left:34.25pt;margin-top:135pt;width:488.25pt;height:2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" fillcolor="#4e6128 [1606]" strokecolor="#f2f2f2 [3041]" strokeweight="6pt">
                <v:fill color2="#4e6128 [1606]" rotate="t" angle="45" focus="100%" type="gradient"/>
                <v:shadow on="t" color="#404040 [2429]" opacity=".5" offset=",3pt"/>
                <v:textbox>
                  <w:txbxContent>
                    <w:p w:rsidR="000A69B4" w:rsidRPr="000A69B4" w:rsidRDefault="000A69B4" w:rsidP="000A69B4">
                      <w:pPr>
                        <w:jc w:val="both"/>
                        <w:rPr>
                          <w:color w:val="FFFFFF" w:themeColor="background1"/>
                          <w:sz w:val="24"/>
                          <w:szCs w:val="24"/>
                        </w:rPr>
                      </w:pPr>
                      <w:r w:rsidRPr="000A69B4">
                        <w:rPr>
                          <w:color w:val="FFFFFF" w:themeColor="background1"/>
                          <w:sz w:val="24"/>
                          <w:szCs w:val="24"/>
                        </w:rPr>
                        <w:t>La gastronomía de Risaralda,  posee  fortalezas culturales enmarcadas en el concepto de ruralidad. En este sentido se hace necesario reforzar en los residentes del departamento de Risaralda   el aprovechamiento de sus ventajas comparativas, de tal manera, que se dinamice la economía rural,  atrayendo potenciales turistas, mediante la oferta de comidas autóctonas. para ello,  es necesario desarrollar  programas  de formación que promuevan y faciliten la ejecución de actividades tendientes a garantizar el incremento del nivel de ingresos  de los habitantes del departamento, que actualmente es bajo  como consecuencia de la poca calificación en manipulación y procesamiento de alimentos,  demandando capacitación en  actividades de gastronomía típica rural y mercadeo que faciliten el desarrollo de platos  gastronómicos autóctonos  que faciliten la incorporación de las frutas y vegetales que se  producen en la región.   De no  ofrecerse las posibilidades de que las personas conozcan las tendencias nuevas de la gastronomía de la cocina fusión. Nuestro departamento no tendría reconocimiento gastronómico y se afectaría nuestro turismo dentro del paisaje cultural cafetero.</w:t>
                      </w:r>
                    </w:p>
                    <w:p w:rsidR="00BB6FFD" w:rsidRPr="00BB6FFD" w:rsidRDefault="00BB6FFD" w:rsidP="00E321B4">
                      <w:pPr>
                        <w:rPr>
                          <w:rFonts w:ascii="Kristen ITC" w:hAnsi="Kristen ITC"/>
                          <w:b/>
                          <w:color w:val="FFFFFF" w:themeColor="background1"/>
                          <w:sz w:val="96"/>
                          <w:szCs w:val="96"/>
                        </w:rPr>
                      </w:pPr>
                    </w:p>
                  </w:txbxContent>
                </v:textbox>
              </v:shape>
            </w:pict>
          </mc:Fallback>
        </mc:AlternateContent>
      </w:r>
      <w:r w:rsidR="00C447B8">
        <w:rPr>
          <w:noProof/>
          <w:lang w:val="es-CO" w:eastAsia="es-CO"/>
        </w:rPr>
        <mc:AlternateContent>
          <mc:Choice Requires="wps">
            <w:drawing>
              <wp:anchor distT="0" distB="0" distL="114300" distR="114300" simplePos="0" relativeHeight="251659264" behindDoc="0" locked="0" layoutInCell="1" allowOverlap="1">
                <wp:simplePos x="0" y="0"/>
                <wp:positionH relativeFrom="column">
                  <wp:posOffset>434975</wp:posOffset>
                </wp:positionH>
                <wp:positionV relativeFrom="paragraph">
                  <wp:posOffset>0</wp:posOffset>
                </wp:positionV>
                <wp:extent cx="6212840" cy="1453515"/>
                <wp:effectExtent l="0" t="0" r="635" b="381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2840" cy="1453515"/>
                        </a:xfrm>
                        <a:prstGeom prst="rect">
                          <a:avLst/>
                        </a:prstGeom>
                        <a:noFill/>
                        <a:ln>
                          <a:noFill/>
                        </a:ln>
                        <a:extLst>
                          <a:ext uri="{909E8E84-426E-40DD-AFC4-6F175D3DCCD1}">
                            <a14:hiddenFill xmlns:a14="http://schemas.microsoft.com/office/drawing/2010/main">
                              <a:solidFill>
                                <a:schemeClr val="accent3">
                                  <a:lumMod val="40000"/>
                                  <a:lumOff val="6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7B8" w:rsidRDefault="00253ECD" w:rsidP="00B02A3A">
                            <w:pPr>
                              <w:pStyle w:val="NormalWeb"/>
                              <w:spacing w:before="0" w:beforeAutospacing="0" w:after="0" w:afterAutospacing="0"/>
                            </w:pPr>
                            <w:r w:rsidRPr="00253ECD">
                              <w:rPr>
                                <w:rFonts w:ascii="Snap ITC" w:hAnsi="Snap ITC"/>
                                <w:color w:val="0070C0"/>
                                <w:sz w:val="22"/>
                                <w:szCs w:val="22"/>
                              </w:rPr>
                              <w:t xml:space="preserve">SITUACIÓN PROBLÉMICA DE SU REGIÓN ACORDE CON SU PROGRAMA DE FORMACIÓN Y PLANTEE UNA PROPUESTA DE UN PROYECTO QUE IMPACTE </w:t>
                            </w:r>
                            <w:r w:rsidR="00B02A3A" w:rsidRPr="00253ECD">
                              <w:rPr>
                                <w:rFonts w:ascii="Snap ITC" w:hAnsi="Snap ITC"/>
                                <w:color w:val="7030A0"/>
                                <w:sz w:val="48"/>
                                <w:szCs w:val="48"/>
                              </w:rPr>
                              <w:t>positivamente</w:t>
                            </w:r>
                            <w:r w:rsidR="00C447B8" w:rsidRPr="00253ECD">
                              <w:rPr>
                                <w:rFonts w:ascii="Snap ITC" w:hAnsi="Snap ITC"/>
                                <w:color w:val="7030A0"/>
                                <w:sz w:val="48"/>
                                <w:szCs w:val="48"/>
                              </w:rPr>
                              <w:t>!</w:t>
                            </w:r>
                          </w:p>
                          <w:p w:rsidR="00A50043" w:rsidRPr="00A50043" w:rsidRDefault="00A50043" w:rsidP="00A50043"/>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33" type="#_x0000_t202" style="position:absolute;margin-left:34.25pt;margin-top:0;width:489.2pt;height:114.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" filled="f" fillcolor="#d6e3bc [1302]" stroked="f">
                <v:textbox style="mso-fit-shape-to-text:t">
                  <w:txbxContent>
                    <w:p w:rsidR="00C447B8" w:rsidRDefault="00253ECD" w:rsidP="00B02A3A">
                      <w:pPr>
                        <w:pStyle w:val="NormalWeb"/>
                        <w:spacing w:before="0" w:beforeAutospacing="0" w:after="0" w:afterAutospacing="0"/>
                      </w:pPr>
                      <w:r w:rsidRPr="00253ECD">
                        <w:rPr>
                          <w:rFonts w:ascii="Snap ITC" w:hAnsi="Snap ITC"/>
                          <w:color w:val="0070C0"/>
                          <w:sz w:val="22"/>
                          <w:szCs w:val="22"/>
                        </w:rPr>
                        <w:t xml:space="preserve">SITUACIÓN PROBLÉMICA DE SU REGIÓN ACORDE CON SU PROGRAMA DE FORMACIÓN Y PLANTEE UNA PROPUESTA DE UN PROYECTO QUE IMPACTE </w:t>
                      </w:r>
                      <w:r w:rsidR="00B02A3A" w:rsidRPr="00253ECD">
                        <w:rPr>
                          <w:rFonts w:ascii="Snap ITC" w:hAnsi="Snap ITC"/>
                          <w:color w:val="7030A0"/>
                          <w:sz w:val="48"/>
                          <w:szCs w:val="48"/>
                        </w:rPr>
                        <w:t>positivamente</w:t>
                      </w:r>
                      <w:r w:rsidR="00C447B8" w:rsidRPr="00253ECD">
                        <w:rPr>
                          <w:rFonts w:ascii="Snap ITC" w:hAnsi="Snap ITC"/>
                          <w:color w:val="7030A0"/>
                          <w:sz w:val="48"/>
                          <w:szCs w:val="48"/>
                        </w:rPr>
                        <w:t>!</w:t>
                      </w:r>
                    </w:p>
                    <w:p w:rsidR="00A50043" w:rsidRPr="00A50043" w:rsidRDefault="00A50043" w:rsidP="00A50043"/>
                  </w:txbxContent>
                </v:textbox>
              </v:shape>
            </w:pict>
          </mc:Fallback>
        </mc:AlternateContent>
      </w:r>
      <w:r w:rsidR="00A50043">
        <w:t>¡</w:t>
      </w:r>
      <w:r w:rsidR="00A50043">
        <w:rPr>
          <w:noProof/>
          <w:lang w:eastAsia="es-ES"/>
        </w:rPr>
        <w:t xml:space="preserve"> </w:t>
      </w:r>
      <w:r w:rsidR="00C447B8">
        <w:rPr>
          <w:noProof/>
          <w:lang w:val="es-CO" w:eastAsia="es-CO"/>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69850" cy="9829800"/>
                <wp:effectExtent l="38100" t="38100" r="44450" b="381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9829800"/>
                        </a:xfrm>
                        <a:prstGeom prst="rect">
                          <a:avLst/>
                        </a:prstGeom>
                        <a:solidFill>
                          <a:schemeClr val="lt1">
                            <a:lumMod val="100000"/>
                            <a:lumOff val="0"/>
                          </a:schemeClr>
                        </a:solidFill>
                        <a:ln w="76200" cmpd="tri">
                          <a:solidFill>
                            <a:schemeClr val="tx1">
                              <a:lumMod val="95000"/>
                              <a:lumOff val="5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15A29" w:rsidRDefault="00115A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4" type="#_x0000_t202" style="position:absolute;margin-left:0;margin-top:0;width:5.5pt;height:7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" fillcolor="white [3201]" strokecolor="#0d0d0d [3069]" strokeweight="6pt">
                <v:stroke linestyle="thickBetweenThin"/>
                <v:shadow color="#868686"/>
                <v:textbox>
                  <w:txbxContent>
                    <w:p w:rsidR="00115A29" w:rsidRDefault="00115A29"/>
                  </w:txbxContent>
                </v:textbox>
              </v:shape>
            </w:pict>
          </mc:Fallback>
        </mc:AlternateContent>
      </w:r>
    </w:p>
    <w:sectPr w:rsidR="008E6671" w:rsidSect="00115A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orte">
    <w:panose1 w:val="03060902040502070203"/>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risten ITC">
    <w:panose1 w:val="03050502040202030202"/>
    <w:charset w:val="00"/>
    <w:family w:val="script"/>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nap ITC">
    <w:panose1 w:val="04040A07060A0202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7B8"/>
    <w:rsid w:val="00066B3B"/>
    <w:rsid w:val="0009069E"/>
    <w:rsid w:val="000A69B4"/>
    <w:rsid w:val="00115A29"/>
    <w:rsid w:val="001D407B"/>
    <w:rsid w:val="001E58BF"/>
    <w:rsid w:val="00220DD5"/>
    <w:rsid w:val="00242E0C"/>
    <w:rsid w:val="00253ECD"/>
    <w:rsid w:val="0031372C"/>
    <w:rsid w:val="0035185E"/>
    <w:rsid w:val="00365FB6"/>
    <w:rsid w:val="00515B98"/>
    <w:rsid w:val="00744754"/>
    <w:rsid w:val="008E6671"/>
    <w:rsid w:val="00A50043"/>
    <w:rsid w:val="00B02A3A"/>
    <w:rsid w:val="00BB6FFD"/>
    <w:rsid w:val="00BE0207"/>
    <w:rsid w:val="00C447B8"/>
    <w:rsid w:val="00C50912"/>
    <w:rsid w:val="00E321B4"/>
    <w:rsid w:val="00E86684"/>
    <w:rsid w:val="00EF75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D5F0CD-4A54-4259-A544-3FAAF118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67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A50043"/>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A500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0043"/>
    <w:rPr>
      <w:rFonts w:ascii="Tahoma" w:hAnsi="Tahoma" w:cs="Tahoma"/>
      <w:sz w:val="16"/>
      <w:szCs w:val="16"/>
    </w:rPr>
  </w:style>
  <w:style w:type="character" w:styleId="Hipervnculo">
    <w:name w:val="Hyperlink"/>
    <w:basedOn w:val="Fuentedeprrafopredeter"/>
    <w:uiPriority w:val="99"/>
    <w:unhideWhenUsed/>
    <w:rsid w:val="00EF7511"/>
    <w:rPr>
      <w:color w:val="0000FF" w:themeColor="hyperlink"/>
      <w:u w:val="single"/>
    </w:rPr>
  </w:style>
  <w:style w:type="character" w:styleId="Textodelmarcadordeposicin">
    <w:name w:val="Placeholder Text"/>
    <w:basedOn w:val="Fuentedeprrafopredeter"/>
    <w:uiPriority w:val="99"/>
    <w:semiHidden/>
    <w:rsid w:val="00242E0C"/>
    <w:rPr>
      <w:color w:val="808080"/>
    </w:rPr>
  </w:style>
  <w:style w:type="paragraph" w:styleId="NormalWeb">
    <w:name w:val="Normal (Web)"/>
    <w:basedOn w:val="Normal"/>
    <w:uiPriority w:val="99"/>
    <w:semiHidden/>
    <w:unhideWhenUsed/>
    <w:rsid w:val="00C447B8"/>
    <w:pPr>
      <w:spacing w:before="100" w:beforeAutospacing="1" w:after="100" w:afterAutospacing="1" w:line="240" w:lineRule="auto"/>
    </w:pPr>
    <w:rPr>
      <w:rFonts w:ascii="Times New Roman" w:eastAsiaTheme="minorEastAsia"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AppData\Roaming\Microsoft\Plantillas\Oferta%20de%20libr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B7598536BE46CE98C28CCDAD6F2D91"/>
        <w:category>
          <w:name w:val="General"/>
          <w:gallery w:val="placeholder"/>
        </w:category>
        <w:types>
          <w:type w:val="bbPlcHdr"/>
        </w:types>
        <w:behaviors>
          <w:behavior w:val="content"/>
        </w:behaviors>
        <w:guid w:val="{E762DB61-9FC5-4AA4-B142-7B0540AD4DD0}"/>
      </w:docPartPr>
      <w:docPartBody>
        <w:p w:rsidR="00000000" w:rsidRDefault="003A54E3">
          <w:pPr>
            <w:pStyle w:val="28B7598536BE46CE98C28CCDAD6F2D91"/>
          </w:pPr>
          <w:r>
            <w:rPr>
              <w:rStyle w:val="Textodelmarcadordeposicin"/>
            </w:rPr>
            <w:t>Escriba su dirección 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orte">
    <w:panose1 w:val="03060902040502070203"/>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risten ITC">
    <w:panose1 w:val="03050502040202030202"/>
    <w:charset w:val="00"/>
    <w:family w:val="script"/>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nap ITC">
    <w:panose1 w:val="04040A07060A0202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4E3"/>
    <w:rsid w:val="003A54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E8DC6F4600844BDC9CB15AD19D3B84EA">
    <w:name w:val="E8DC6F4600844BDC9CB15AD19D3B84EA"/>
  </w:style>
  <w:style w:type="paragraph" w:customStyle="1" w:styleId="28B7598536BE46CE98C28CCDAD6F2D91">
    <w:name w:val="28B7598536BE46CE98C28CCDAD6F2D91"/>
  </w:style>
  <w:style w:type="paragraph" w:customStyle="1" w:styleId="0E74CC9A1A094251871F9B47A7C1B7CF">
    <w:name w:val="0E74CC9A1A094251871F9B47A7C1B7CF"/>
  </w:style>
  <w:style w:type="paragraph" w:customStyle="1" w:styleId="80522A58FCDA40F19423ABBB3324DE6B">
    <w:name w:val="80522A58FCDA40F19423ABBB3324DE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B02EA-290C-4DFB-8C0B-CE2CEF1D7F85}">
  <ds:schemaRefs>
    <ds:schemaRef ds:uri="http://schemas.microsoft.com/sharepoint/v3/contenttype/forms"/>
  </ds:schemaRefs>
</ds:datastoreItem>
</file>

<file path=customXml/itemProps2.xml><?xml version="1.0" encoding="utf-8"?>
<ds:datastoreItem xmlns:ds="http://schemas.openxmlformats.org/officeDocument/2006/customXml" ds:itemID="{6868B9D9-7B4E-4A73-AC16-3E89A8BA3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Oferta de libros</Template>
  <TotalTime>39</TotalTime>
  <Pages>1</Pages>
  <Words>1</Words>
  <Characters>11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Oferta de libros</vt:lpstr>
    </vt:vector>
  </TitlesOfParts>
  <Company/>
  <LinksUpToDate>false</LinksUpToDate>
  <CharactersWithSpaces>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Oferta de libros</dc:title>
  <dc:subject/>
  <dc:creator>MIGUE</dc:creator>
  <cp:keywords/>
  <dc:description/>
  <cp:lastModifiedBy>MIGUEL SANDOVAL MARULANDA</cp:lastModifiedBy>
  <cp:revision>2</cp:revision>
  <cp:lastPrinted>2007-09-25T10:45:00Z</cp:lastPrinted>
  <dcterms:created xsi:type="dcterms:W3CDTF">2018-06-14T14:57:00Z</dcterms:created>
  <dcterms:modified xsi:type="dcterms:W3CDTF">2018-06-14T17:12:00Z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TC102569029990</vt:lpwstr>
  </property>
</Properties>
</file>